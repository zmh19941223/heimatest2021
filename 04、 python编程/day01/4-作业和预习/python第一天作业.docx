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b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b/>
          <w:sz w:val="24"/>
          <w:szCs w:val="28"/>
          <w:lang w:val="en-US" w:eastAsia="zh-CN"/>
        </w:rPr>
        <w:t>执行python程序有哪两种方式</w:t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python的单行</w:t>
      </w:r>
      <w:r>
        <w:rPr>
          <w:rFonts w:hint="eastAsia" w:ascii="Calibri" w:hAnsi="Calibri" w:eastAsia="等线" w:cs="Times New Roman"/>
          <w:b/>
          <w:sz w:val="24"/>
          <w:szCs w:val="28"/>
          <w:lang w:val="en-US" w:eastAsia="zh-CN"/>
        </w:rPr>
        <w:t>注释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和多行注释分别如何书写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python的</w:t>
      </w:r>
      <w:r>
        <w:rPr>
          <w:rFonts w:hint="eastAsia" w:ascii="Calibri" w:hAnsi="Calibri" w:eastAsia="等线" w:cs="Times New Roman"/>
          <w:b/>
          <w:sz w:val="24"/>
          <w:szCs w:val="28"/>
          <w:lang w:val="en-US" w:eastAsia="zh-CN"/>
        </w:rPr>
        <w:t>算数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运算符有哪些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如何查看</w:t>
      </w:r>
      <w:r>
        <w:rPr>
          <w:rFonts w:hint="eastAsia" w:ascii="Calibri" w:hAnsi="Calibri" w:eastAsia="等线" w:cs="Times New Roman"/>
          <w:b/>
          <w:sz w:val="24"/>
          <w:szCs w:val="28"/>
          <w:lang w:val="en-US" w:eastAsia="zh-CN"/>
        </w:rPr>
        <w:t>python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语言的关键字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写出10个关键字</w:t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b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b/>
          <w:sz w:val="24"/>
          <w:szCs w:val="28"/>
          <w:lang w:val="en-US" w:eastAsia="zh-CN"/>
        </w:rPr>
        <w:t>变量的数据类型有哪些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bookmarkStart w:id="0" w:name="_GoBack"/>
      <w:bookmarkEnd w:id="0"/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将字符串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123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转化为整数,将整数100转化为字符串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input演练,通过input输入两个整数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a = input()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b = input()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把a和b转化为整数后计算两个整数相加之和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用print输出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我是转义字符\n,你是转义字符\t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,注意屏幕需要直接输出\n和\t,不输出回车换行和制表符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python中用print</w:t>
      </w:r>
      <w:r>
        <w:rPr>
          <w:rFonts w:hint="eastAsia" w:ascii="Calibri" w:hAnsi="Calibri" w:eastAsia="等线" w:cs="Times New Roman"/>
          <w:b/>
          <w:sz w:val="24"/>
          <w:szCs w:val="28"/>
          <w:lang w:val="en-US" w:eastAsia="zh-CN"/>
        </w:rPr>
        <w:t>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==========我的名片==========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 xml:space="preserve">    姓名: itheima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 xml:space="preserve">    QQ: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213123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 xml:space="preserve">    手机号:185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23123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 xml:space="preserve">    公司地址:北京市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昌平区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===========================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34AB"/>
    <w:multiLevelType w:val="singleLevel"/>
    <w:tmpl w:val="158134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23652"/>
    <w:rsid w:val="04994D92"/>
    <w:rsid w:val="04B031EC"/>
    <w:rsid w:val="09E25737"/>
    <w:rsid w:val="09E843E9"/>
    <w:rsid w:val="0A0428AD"/>
    <w:rsid w:val="0A0B5B27"/>
    <w:rsid w:val="0AFC32A5"/>
    <w:rsid w:val="0B084BCA"/>
    <w:rsid w:val="0B3B6A84"/>
    <w:rsid w:val="0D803EF3"/>
    <w:rsid w:val="0D9F634E"/>
    <w:rsid w:val="0F1A0621"/>
    <w:rsid w:val="116261EB"/>
    <w:rsid w:val="12DB4720"/>
    <w:rsid w:val="19CA4C7D"/>
    <w:rsid w:val="1D5F2E2F"/>
    <w:rsid w:val="1E6F1E23"/>
    <w:rsid w:val="23A04585"/>
    <w:rsid w:val="2ACC37B3"/>
    <w:rsid w:val="2BC719FF"/>
    <w:rsid w:val="2C9B7A9A"/>
    <w:rsid w:val="2FD766B8"/>
    <w:rsid w:val="31460B19"/>
    <w:rsid w:val="34792153"/>
    <w:rsid w:val="35682EEA"/>
    <w:rsid w:val="366C63C6"/>
    <w:rsid w:val="38C57EF3"/>
    <w:rsid w:val="395C666C"/>
    <w:rsid w:val="3DB04271"/>
    <w:rsid w:val="3E933709"/>
    <w:rsid w:val="4014082E"/>
    <w:rsid w:val="44B825FC"/>
    <w:rsid w:val="48AF0D12"/>
    <w:rsid w:val="4C837D72"/>
    <w:rsid w:val="4D7D532B"/>
    <w:rsid w:val="4DF75382"/>
    <w:rsid w:val="50EC4BD9"/>
    <w:rsid w:val="51B036BD"/>
    <w:rsid w:val="526E1D83"/>
    <w:rsid w:val="54823FEA"/>
    <w:rsid w:val="55060BB4"/>
    <w:rsid w:val="56B80C9E"/>
    <w:rsid w:val="593D7395"/>
    <w:rsid w:val="5FBC105A"/>
    <w:rsid w:val="602A302F"/>
    <w:rsid w:val="60740AB3"/>
    <w:rsid w:val="60D7076C"/>
    <w:rsid w:val="624E631A"/>
    <w:rsid w:val="633C0F98"/>
    <w:rsid w:val="652E15EF"/>
    <w:rsid w:val="65960A2F"/>
    <w:rsid w:val="6D535020"/>
    <w:rsid w:val="6D5A4841"/>
    <w:rsid w:val="702266E9"/>
    <w:rsid w:val="76B3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styleId="13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4">
    <w:name w:val="样式1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360" w:lineRule="auto"/>
    </w:pPr>
    <w:rPr>
      <w:rFonts w:asciiTheme="minorAscii" w:hAnsiTheme="minorAscii"/>
    </w:rPr>
  </w:style>
  <w:style w:type="character" w:customStyle="1" w:styleId="15">
    <w:name w:val="样式2 Char"/>
    <w:link w:val="16"/>
    <w:qFormat/>
    <w:uiPriority w:val="0"/>
    <w:rPr>
      <w:rFonts w:eastAsia="微软雅黑" w:asciiTheme="minorAscii" w:hAnsiTheme="minorAscii"/>
    </w:rPr>
  </w:style>
  <w:style w:type="paragraph" w:customStyle="1" w:styleId="16">
    <w:name w:val="样式2"/>
    <w:basedOn w:val="1"/>
    <w:link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</w:pPr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2018-06-15T09:53:00Z</dcterms:created>
  <dc:creator>张岩</dc:creator>
  <cp:lastModifiedBy>zhujy</cp:lastModifiedBy>
  <dcterms:modified xsi:type="dcterms:W3CDTF">2020-07-19T01:34:52Z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