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bidi w:val="0"/>
        <w:ind w:left="420" w:left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while循环，在同一行输出十遍 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我爱python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while循环，输出十行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我爱python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while循环，输出从0到100之间的每个整数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while循环，输出从10到20之间的每个整数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while设计一个死循环,循环内通过input输入一个数字,当输入0时,循环退出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for 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循环结合range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输出10-20之间所有的整数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for </w:t>
      </w: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>循环结合range降序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输出20-10之间所有的整数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for 循环实现遍历字符串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abc123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for 循环计算字符串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a-bc-12----3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中有多少个字符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-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2560A64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61B22BB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3F172F5F"/>
    <w:rsid w:val="4014082E"/>
    <w:rsid w:val="48AF0D12"/>
    <w:rsid w:val="4C837D72"/>
    <w:rsid w:val="4CD440B0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960A2F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2019-12-21T04:20:31Z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