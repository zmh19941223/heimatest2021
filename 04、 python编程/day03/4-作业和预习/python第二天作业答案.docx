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比较运算符有哪些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&gt;大于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&gt;=大于等于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&lt;小于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&lt;=小于等于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==等于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2"/>
          <w:szCs w:val="24"/>
          <w:lang w:val="en-US" w:eastAsia="zh-CN"/>
        </w:rPr>
      </w:pPr>
      <w:r>
        <w:rPr>
          <w:rFonts w:hint="eastAsia" w:ascii="Calibri" w:hAnsi="Calibri" w:eastAsia="等线" w:cs="Times New Roman"/>
          <w:sz w:val="22"/>
          <w:szCs w:val="24"/>
          <w:lang w:val="en-US" w:eastAsia="zh-CN"/>
        </w:rPr>
        <w:t>!=不等于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if 判断数字是否大于150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要求：通过input函数输入身高，如果身高没有超过150cm，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输出“可以进入”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否则输出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请买票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height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请输入身高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height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可以进入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请买票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 xml:space="preserve">if 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判断1和0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通过input函数输入 是否有票，1代表 有票，0代表 没有票，根据用户输入 进行判断  如果是 1  输出 欢迎光临 ，否则 输出 请买票, 输出非0或者1,输出  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ticket =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请输入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1: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有票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,0: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无票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ticket 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欢迎光临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ticket ==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请买票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错误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逻辑运算符有哪些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and与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or或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not非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运算符 =, ==, + , &gt;,* , += , %,分别根据优先级从高到低排序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*,%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=, +=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随机数与if演练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生成一个从0到999的随机数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如果随机数的值0到9之间,print输出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毫米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如果随机数的值10到99之间,print输出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厘米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如果随机数的值100到999之间,print输出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分米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F1F1F1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num1 = random.randint(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999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(num1)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num1 &gt;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毫米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&gt;=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厘米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elif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&gt;=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100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num1 &lt;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80"/>
                <w:sz w:val="24"/>
                <w:szCs w:val="24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Arial" w:hAnsi="Arial" w:eastAsia="Consolas" w:cs="Arial"/>
                <w:b/>
                <w:color w:val="008080"/>
                <w:sz w:val="24"/>
                <w:szCs w:val="24"/>
                <w:shd w:val="clear" w:fill="FFFFFF"/>
              </w:rPr>
              <w:t>分米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3F067C56"/>
    <w:rsid w:val="4014082E"/>
    <w:rsid w:val="48AF0D12"/>
    <w:rsid w:val="4C837D72"/>
    <w:rsid w:val="4D7D532B"/>
    <w:rsid w:val="4DF75382"/>
    <w:rsid w:val="50EC4BD9"/>
    <w:rsid w:val="51B036BD"/>
    <w:rsid w:val="526E1D83"/>
    <w:rsid w:val="54152722"/>
    <w:rsid w:val="54823FEA"/>
    <w:rsid w:val="55060BB4"/>
    <w:rsid w:val="56B80C9E"/>
    <w:rsid w:val="593D7395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  <w:rsid w:val="7E6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2020-07-19T01:36:23Z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