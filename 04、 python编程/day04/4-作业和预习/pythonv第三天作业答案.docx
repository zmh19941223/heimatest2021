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bidi w:val="0"/>
        <w:ind w:left="420" w:left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while循环，在同一行输出十遍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我爱python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我爱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python"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while循环，输出十行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我爱python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我爱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python"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while循环，输出从0到100之间的每个整数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(num1)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while循环，输出从10到20之间的每个整数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= 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&lt;= 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(num1)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while设计一个死循环,循环内通过input输入一个数字,当输入0时,循环退出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while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a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 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break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for 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循环结合range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输出10-20之间所有的整数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for 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循环结合range降序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输出20-10之间所有的整数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for 循环实现遍历字符串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abc123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"abc123"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for 循环计算字符串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a-bc-12----3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中有多少个字符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-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"a-bc-12----3"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==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"-"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sum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(sum)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61B22BB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3F172F5F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