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定义一个列表,内容为 "刘备", "男", 30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在列表最后添加元素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玄德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在列表开始插入元素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100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删除元素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男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将列表所有元素反转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循环遍历列表中每个元素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通过列表推导式, 生成一个包含从30到99之间所有整数的列表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定义一个元组变量,内容为("张飞",12,15).  将元组转化为列表后, 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张飞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修改为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关羽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9D4F2D"/>
    <w:multiLevelType w:val="singleLevel"/>
    <w:tmpl w:val="E19D4F2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22632"/>
    <w:rsid w:val="01C23652"/>
    <w:rsid w:val="04994D92"/>
    <w:rsid w:val="04B031EC"/>
    <w:rsid w:val="09E25737"/>
    <w:rsid w:val="09E843E9"/>
    <w:rsid w:val="0A0428AD"/>
    <w:rsid w:val="0A0B5B27"/>
    <w:rsid w:val="0AFC32A5"/>
    <w:rsid w:val="0B3B6A84"/>
    <w:rsid w:val="0D9F634E"/>
    <w:rsid w:val="0F1A0621"/>
    <w:rsid w:val="116261EB"/>
    <w:rsid w:val="12DB4720"/>
    <w:rsid w:val="1E6F1E23"/>
    <w:rsid w:val="23A04585"/>
    <w:rsid w:val="2ACC37B3"/>
    <w:rsid w:val="2BC719FF"/>
    <w:rsid w:val="2C9B7A9A"/>
    <w:rsid w:val="2FD766B8"/>
    <w:rsid w:val="31460B19"/>
    <w:rsid w:val="34792153"/>
    <w:rsid w:val="35682EEA"/>
    <w:rsid w:val="366C63C6"/>
    <w:rsid w:val="38C57EF3"/>
    <w:rsid w:val="395C666C"/>
    <w:rsid w:val="3E933709"/>
    <w:rsid w:val="4014082E"/>
    <w:rsid w:val="48AF0D12"/>
    <w:rsid w:val="49A66E67"/>
    <w:rsid w:val="4C837D72"/>
    <w:rsid w:val="4D7D532B"/>
    <w:rsid w:val="4DF75382"/>
    <w:rsid w:val="50EC4BD9"/>
    <w:rsid w:val="51B036BD"/>
    <w:rsid w:val="526E1D83"/>
    <w:rsid w:val="5373188E"/>
    <w:rsid w:val="54823FEA"/>
    <w:rsid w:val="55060BB4"/>
    <w:rsid w:val="56B80C9E"/>
    <w:rsid w:val="593D7395"/>
    <w:rsid w:val="5FBC105A"/>
    <w:rsid w:val="602A302F"/>
    <w:rsid w:val="60740AB3"/>
    <w:rsid w:val="60D7076C"/>
    <w:rsid w:val="61D82673"/>
    <w:rsid w:val="624E631A"/>
    <w:rsid w:val="633C0F98"/>
    <w:rsid w:val="65960A2F"/>
    <w:rsid w:val="6A3B32DD"/>
    <w:rsid w:val="6D535020"/>
    <w:rsid w:val="6D5A4841"/>
    <w:rsid w:val="702266E9"/>
    <w:rsid w:val="76B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2019-12-21T04:22:48Z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