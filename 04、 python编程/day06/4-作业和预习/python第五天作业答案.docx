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定义一个集合变量,内容为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{"曹操",  "刘备", 100}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. 向集合中添加元素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诸葛亮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,删除元素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刘备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,并循环遍历集合,显示集合中每个元素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set1 = {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曹操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set1.add(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诸葛亮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set1.remove(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set1: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(n)</w:t>
            </w:r>
          </w:p>
        </w:tc>
      </w:tr>
    </w:tbl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定义一个字典变量,内容为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{"id":10, "name":"周瑜", "age":30}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. 添加键值对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sex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: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男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,将age的值修改为25, 遍历显示字典中所有的键和值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dict1 = {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周瑜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dict1[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"sex"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dict1[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dict1: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(n, dict1[n])</w:t>
            </w:r>
          </w:p>
        </w:tc>
      </w:tr>
    </w:tbl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  输入一串字符， 判断里面是否都是数字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str1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str1.isdigit():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都是数字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不全是数字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判断 "gongfuxong@itcast.cn" 字符串是否包含字符@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"@"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"gongfuxong@itcast.cn"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@"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不包含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@"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将字符串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"刘备与曹操是哥们"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中的 "曹操" 更改为 "关羽"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str1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刘备与曹操是哥们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.replace(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曹操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关羽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将字符串 "abEsaAuY" 中的大小写字母反转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str1 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"abEsaAuY"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.swapcase()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计算字符串 "9*7+12-5" 的计算结果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eval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"9*7+12-5"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39A05B9"/>
    <w:rsid w:val="1E6F1E23"/>
    <w:rsid w:val="23A04585"/>
    <w:rsid w:val="2A237807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