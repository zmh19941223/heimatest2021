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定义一个函数my_func(),函数执行结果为输出10行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hello world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定义一个函数my_sub(a, b), a和b为整数, 调用函数, 执行结果为显示a - b的差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定义一个函数my_sub(a, b), a和b为整数, 调用函数, 函数的返回值为a - b的差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定义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一个函数my_num(a)，有一个参数，判断参数为奇数还是偶数,奇数函数返回False,偶数函数返回True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一个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全局变量num1 = 0, 定义一个函数my_num(),在函数内部修改全局变量num1的值为10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一个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函数my_sum1, 有四个参数</w:t>
      </w:r>
      <w:bookmarkStart w:id="0" w:name="_GoBack"/>
      <w:bookmarkEnd w:id="0"/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（a, b, c, d） 函数返回值为四个参数相加的和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定义一个lambda函数,有1个参数,返回值是参数乘以10的结果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3F83C9B"/>
    <w:rsid w:val="28D229C5"/>
    <w:rsid w:val="2ACC37B3"/>
    <w:rsid w:val="2BC719FF"/>
    <w:rsid w:val="2C9B7A9A"/>
    <w:rsid w:val="2FD766B8"/>
    <w:rsid w:val="31460B19"/>
    <w:rsid w:val="324A7E3F"/>
    <w:rsid w:val="34792153"/>
    <w:rsid w:val="35682EEA"/>
    <w:rsid w:val="366C63C6"/>
    <w:rsid w:val="38C57EF3"/>
    <w:rsid w:val="395C666C"/>
    <w:rsid w:val="39BB5F38"/>
    <w:rsid w:val="3E933709"/>
    <w:rsid w:val="4014082E"/>
    <w:rsid w:val="431609D9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73747D1"/>
    <w:rsid w:val="6D535020"/>
    <w:rsid w:val="6D5A4841"/>
    <w:rsid w:val="702266E9"/>
    <w:rsid w:val="73054CBE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2020-02-10T03:31:31Z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