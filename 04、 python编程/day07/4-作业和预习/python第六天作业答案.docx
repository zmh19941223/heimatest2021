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定义一个函数my_func(),函数执行结果为输出10行</w:t>
      </w:r>
      <w:r>
        <w:rPr>
          <w:rFonts w:hint="default" w:ascii="Calibri" w:hAnsi="Calibri" w:eastAsia="等线" w:cs="Times New Roman"/>
          <w:sz w:val="24"/>
          <w:szCs w:val="28"/>
          <w:lang w:val="en-US" w:eastAsia="zh-CN"/>
        </w:rPr>
        <w:t>”</w:t>
      </w: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hello world</w:t>
      </w:r>
      <w:r>
        <w:rPr>
          <w:rFonts w:hint="default" w:ascii="Calibri" w:hAnsi="Calibri" w:eastAsia="等线" w:cs="Times New Roman"/>
          <w:sz w:val="24"/>
          <w:szCs w:val="28"/>
          <w:lang w:val="en-US" w:eastAsia="zh-CN"/>
        </w:rPr>
        <w:t>”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shd w:val="clear" w:color="auto" w:fill="F1F1F1"/>
            <w:noWrap w:val="0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def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my_func():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num1 =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while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num1 &lt;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80"/>
                <w:sz w:val="24"/>
                <w:szCs w:val="24"/>
                <w:shd w:val="clear" w:fill="FFFFFF"/>
              </w:rPr>
              <w:t>print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"hello world"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num1 +=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my_func()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定义一个函数my_sub(a, b), a和b为整数, 调用函数, 执行结果为显示a - b的差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shd w:val="clear" w:color="auto" w:fill="F1F1F1"/>
            <w:noWrap w:val="0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def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my_sub(a, b):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80"/>
                <w:sz w:val="24"/>
                <w:szCs w:val="24"/>
                <w:shd w:val="clear" w:fill="FFFFFF"/>
              </w:rPr>
              <w:t>print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(a - b)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my_sub(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5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定义一个函数my_sub(a, b), a和b为整数, 调用函数, 函数的返回值为a - b的差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shd w:val="clear" w:color="auto" w:fill="F1F1F1"/>
            <w:noWrap w:val="0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def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my_sub(a, b):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a - b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80"/>
                <w:sz w:val="24"/>
                <w:szCs w:val="24"/>
                <w:shd w:val="clear" w:fill="FFFFFF"/>
              </w:rPr>
              <w:t>print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(my_sub(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5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b/>
          <w:sz w:val="24"/>
          <w:szCs w:val="28"/>
          <w:lang w:val="en-US" w:eastAsia="zh-CN"/>
        </w:rPr>
        <w:t>定义</w:t>
      </w: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一个函数my_num(a)，有一个参数，判断参数为奇数还是偶数,奇数函数返回False,偶数函数返回True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shd w:val="clear" w:color="auto" w:fill="F1F1F1"/>
            <w:noWrap w:val="0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def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my_num(a):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a %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 xml:space="preserve">2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==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return True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    else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return False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80"/>
                <w:sz w:val="24"/>
                <w:szCs w:val="24"/>
                <w:shd w:val="clear" w:fill="FFFFFF"/>
              </w:rPr>
              <w:t>print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(my_num(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5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定义</w:t>
      </w:r>
      <w:r>
        <w:rPr>
          <w:rFonts w:hint="eastAsia" w:ascii="Calibri" w:hAnsi="Calibri" w:eastAsia="等线" w:cs="Times New Roman"/>
          <w:b/>
          <w:sz w:val="24"/>
          <w:szCs w:val="28"/>
          <w:lang w:val="en-US" w:eastAsia="zh-CN"/>
        </w:rPr>
        <w:t>一个</w:t>
      </w: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全局变量num1 = 0, 定义一个函数my_num(),在函数内部修改全局变量num1的值为10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shd w:val="clear" w:color="auto" w:fill="F1F1F1"/>
            <w:noWrap w:val="0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num1 =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def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my_num():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global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num1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num1 =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my_num()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80"/>
                <w:sz w:val="24"/>
                <w:szCs w:val="24"/>
                <w:shd w:val="clear" w:fill="FFFFFF"/>
              </w:rPr>
              <w:t>print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(num1)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  <w:bookmarkStart w:id="0" w:name="_GoBack"/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定义</w:t>
      </w:r>
      <w:r>
        <w:rPr>
          <w:rFonts w:hint="eastAsia" w:ascii="Calibri" w:hAnsi="Calibri" w:eastAsia="等线" w:cs="Times New Roman"/>
          <w:b/>
          <w:sz w:val="24"/>
          <w:szCs w:val="28"/>
          <w:lang w:val="en-US" w:eastAsia="zh-CN"/>
        </w:rPr>
        <w:t>一个</w:t>
      </w: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函数my_sum1,有四个参数（a, b, c, d） 函数返回值为所有参数相</w:t>
      </w:r>
      <w:bookmarkEnd w:id="0"/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加的和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shd w:val="clear" w:color="auto" w:fill="F1F1F1"/>
            <w:noWrap w:val="0"/>
            <w:vAlign w:val="top"/>
          </w:tcPr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 w:eastAsia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def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my_sum1(a, b, c, d):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a + b + c + 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80"/>
                <w:sz w:val="24"/>
                <w:szCs w:val="24"/>
                <w:shd w:val="clear" w:fill="FFFFFF"/>
              </w:rPr>
              <w:t>print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(my_sum1(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4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定义一个lambda函数,有1个参数,返回值是参数乘以10的结果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shd w:val="clear" w:color="auto" w:fill="F1F1F1"/>
            <w:noWrap w:val="0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lambda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a: a *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10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</w:p>
    <w:p>
      <w:pPr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</w:p>
    <w:p>
      <w:pPr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</w:p>
    <w:p>
      <w:pPr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</w:p>
    <w:p>
      <w:pPr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134AB"/>
    <w:multiLevelType w:val="singleLevel"/>
    <w:tmpl w:val="158134A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C23652"/>
    <w:rsid w:val="04994D92"/>
    <w:rsid w:val="04B031EC"/>
    <w:rsid w:val="09E25737"/>
    <w:rsid w:val="09E843E9"/>
    <w:rsid w:val="0A0428AD"/>
    <w:rsid w:val="0A0B5B27"/>
    <w:rsid w:val="0AFC32A5"/>
    <w:rsid w:val="0B3B6A84"/>
    <w:rsid w:val="0D9F634E"/>
    <w:rsid w:val="0F1A0621"/>
    <w:rsid w:val="116261EB"/>
    <w:rsid w:val="12DB4720"/>
    <w:rsid w:val="1E6F1E23"/>
    <w:rsid w:val="23A04585"/>
    <w:rsid w:val="2ACC37B3"/>
    <w:rsid w:val="2BC719FF"/>
    <w:rsid w:val="2C9B7A9A"/>
    <w:rsid w:val="2FD766B8"/>
    <w:rsid w:val="31460B19"/>
    <w:rsid w:val="34792153"/>
    <w:rsid w:val="35682EEA"/>
    <w:rsid w:val="366C63C6"/>
    <w:rsid w:val="38C57EF3"/>
    <w:rsid w:val="395C666C"/>
    <w:rsid w:val="39BB5F38"/>
    <w:rsid w:val="3A417854"/>
    <w:rsid w:val="3E933709"/>
    <w:rsid w:val="4014082E"/>
    <w:rsid w:val="431609D9"/>
    <w:rsid w:val="48AF0D12"/>
    <w:rsid w:val="4C837D72"/>
    <w:rsid w:val="4D7D532B"/>
    <w:rsid w:val="4DF75382"/>
    <w:rsid w:val="50EC4BD9"/>
    <w:rsid w:val="51B036BD"/>
    <w:rsid w:val="526E1D83"/>
    <w:rsid w:val="54823FEA"/>
    <w:rsid w:val="55060BB4"/>
    <w:rsid w:val="56B80C9E"/>
    <w:rsid w:val="593D7395"/>
    <w:rsid w:val="5FBC105A"/>
    <w:rsid w:val="602A302F"/>
    <w:rsid w:val="60740AB3"/>
    <w:rsid w:val="60D7076C"/>
    <w:rsid w:val="624E631A"/>
    <w:rsid w:val="633C0F98"/>
    <w:rsid w:val="65960A2F"/>
    <w:rsid w:val="6D535020"/>
    <w:rsid w:val="6D5A4841"/>
    <w:rsid w:val="702266E9"/>
    <w:rsid w:val="76B30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0">
    <w:name w:val="Table Grid"/>
    <w:basedOn w:val="9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qFormat/>
    <w:uiPriority w:val="0"/>
    <w:rPr>
      <w:color w:val="0000FF"/>
      <w:u w:val="single"/>
    </w:rPr>
  </w:style>
  <w:style w:type="character" w:styleId="13">
    <w:name w:val="HTML Code"/>
    <w:basedOn w:val="11"/>
    <w:uiPriority w:val="0"/>
    <w:rPr>
      <w:rFonts w:ascii="Courier New" w:hAnsi="Courier New"/>
      <w:sz w:val="20"/>
    </w:rPr>
  </w:style>
  <w:style w:type="paragraph" w:customStyle="1" w:styleId="14">
    <w:name w:val="样式1"/>
    <w:basedOn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DEEBF6" w:themeFill="accent1" w:themeFillTint="32"/>
      <w:spacing w:line="360" w:lineRule="auto"/>
    </w:pPr>
    <w:rPr>
      <w:rFonts w:asciiTheme="minorAscii" w:hAnsiTheme="minorAscii"/>
    </w:rPr>
  </w:style>
  <w:style w:type="character" w:customStyle="1" w:styleId="15">
    <w:name w:val="样式2 Char"/>
    <w:link w:val="16"/>
    <w:qFormat/>
    <w:uiPriority w:val="0"/>
    <w:rPr>
      <w:rFonts w:eastAsia="微软雅黑" w:asciiTheme="minorAscii" w:hAnsiTheme="minorAscii"/>
    </w:rPr>
  </w:style>
  <w:style w:type="paragraph" w:customStyle="1" w:styleId="16">
    <w:name w:val="样式2"/>
    <w:basedOn w:val="1"/>
    <w:link w:val="15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DEEBF6" w:themeFill="accent1" w:themeFillTint="32"/>
    </w:pPr>
    <w:rPr>
      <w:rFonts w:eastAsia="微软雅黑"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2018-06-15T09:53:00Z</dcterms:created>
  <dc:creator>张岩</dc:creator>
  <cp:lastModifiedBy>zhujy</cp:lastModifiedBy>
  <dcterms:modified xsi:type="dcterms:W3CDTF">2020-02-10T03:31:26Z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