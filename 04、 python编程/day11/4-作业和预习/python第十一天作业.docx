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写出异常捕捉的完整语法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通过input接收用户输入,当输入的字符超过20个, 抛出异常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通过input接收用户输入,当输入的字符中包含字符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我爱你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 抛出异常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1D44EE"/>
    <w:rsid w:val="0B3B6A84"/>
    <w:rsid w:val="0D9F634E"/>
    <w:rsid w:val="0F1A0621"/>
    <w:rsid w:val="116261EB"/>
    <w:rsid w:val="12DB4720"/>
    <w:rsid w:val="1A6F5405"/>
    <w:rsid w:val="1E6F1E23"/>
    <w:rsid w:val="23A04585"/>
    <w:rsid w:val="29DB5CA7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D486642"/>
    <w:rsid w:val="5FBC105A"/>
    <w:rsid w:val="602A302F"/>
    <w:rsid w:val="60740AB3"/>
    <w:rsid w:val="60D7076C"/>
    <w:rsid w:val="61B05AD3"/>
    <w:rsid w:val="624E631A"/>
    <w:rsid w:val="633C0F98"/>
    <w:rsid w:val="65960A2F"/>
    <w:rsid w:val="6D535020"/>
    <w:rsid w:val="6D5A4841"/>
    <w:rsid w:val="702266E9"/>
    <w:rsid w:val="76B30A05"/>
    <w:rsid w:val="7E4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2020-07-17T06:24:42Z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