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写出异常捕捉的完整语法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pass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except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pass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pass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finally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pass</w:t>
            </w:r>
          </w:p>
        </w:tc>
      </w:tr>
    </w:tbl>
    <w:p>
      <w:pPr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通过input接收用户输入,当输入的字符超过20个, 抛出异常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str1 =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Microsoft JhengHei" w:hAnsi="Microsoft JhengHei" w:eastAsia="Microsoft JhengHei" w:cs="Microsoft JhengHei"/>
                <w:b/>
                <w:color w:val="008080"/>
                <w:sz w:val="24"/>
                <w:szCs w:val="24"/>
                <w:shd w:val="clear" w:fill="FFFFFF"/>
              </w:rPr>
              <w:t>请输入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len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(str1) &gt;=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raise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Exception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80"/>
                <w:sz w:val="24"/>
                <w:szCs w:val="24"/>
                <w:shd w:val="clear" w:fill="FFFFFF"/>
              </w:rPr>
              <w:t>输入超长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</w:tr>
    </w:tbl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通过input接收用户输入,当输入的字符中包含字符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我爱你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, 抛出异常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str1 =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Microsoft JhengHei" w:hAnsi="Microsoft JhengHei" w:eastAsia="Microsoft JhengHei" w:cs="Microsoft JhengHei"/>
                <w:b/>
                <w:color w:val="008080"/>
                <w:sz w:val="24"/>
                <w:szCs w:val="24"/>
                <w:shd w:val="clear" w:fill="FFFFFF"/>
              </w:rPr>
              <w:t>请输入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80"/>
                <w:sz w:val="24"/>
                <w:szCs w:val="24"/>
                <w:shd w:val="clear" w:fill="FFFFFF"/>
              </w:rPr>
              <w:t>我爱你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str1: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raise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Exception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80"/>
                <w:sz w:val="24"/>
                <w:szCs w:val="24"/>
                <w:shd w:val="clear" w:fill="FFFFFF"/>
              </w:rPr>
              <w:t>包含我爱你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</w:tr>
    </w:tbl>
    <w:p>
      <w:pPr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4AB"/>
    <w:multiLevelType w:val="singleLevel"/>
    <w:tmpl w:val="158134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23652"/>
    <w:rsid w:val="04994D92"/>
    <w:rsid w:val="04B031EC"/>
    <w:rsid w:val="09E25737"/>
    <w:rsid w:val="09E843E9"/>
    <w:rsid w:val="0A0428AD"/>
    <w:rsid w:val="0A0B5B27"/>
    <w:rsid w:val="0AFC32A5"/>
    <w:rsid w:val="0B3B6A84"/>
    <w:rsid w:val="0D9F634E"/>
    <w:rsid w:val="0F1A0621"/>
    <w:rsid w:val="116261EB"/>
    <w:rsid w:val="12DB4720"/>
    <w:rsid w:val="1D9D7D95"/>
    <w:rsid w:val="1E6F1E23"/>
    <w:rsid w:val="23A04585"/>
    <w:rsid w:val="29DB5CA7"/>
    <w:rsid w:val="2ACC37B3"/>
    <w:rsid w:val="2BC719FF"/>
    <w:rsid w:val="2C9B7A9A"/>
    <w:rsid w:val="2FD766B8"/>
    <w:rsid w:val="31460B19"/>
    <w:rsid w:val="33B57A96"/>
    <w:rsid w:val="34792153"/>
    <w:rsid w:val="35682EEA"/>
    <w:rsid w:val="366C63C6"/>
    <w:rsid w:val="38C57EF3"/>
    <w:rsid w:val="395C666C"/>
    <w:rsid w:val="3E933709"/>
    <w:rsid w:val="4014082E"/>
    <w:rsid w:val="48AF0D12"/>
    <w:rsid w:val="4C837D72"/>
    <w:rsid w:val="4D7D532B"/>
    <w:rsid w:val="4DF75382"/>
    <w:rsid w:val="50EC4BD9"/>
    <w:rsid w:val="51B036BD"/>
    <w:rsid w:val="526E1D83"/>
    <w:rsid w:val="54823FEA"/>
    <w:rsid w:val="55060BB4"/>
    <w:rsid w:val="56B80C9E"/>
    <w:rsid w:val="593D7395"/>
    <w:rsid w:val="5FBC105A"/>
    <w:rsid w:val="602A302F"/>
    <w:rsid w:val="60740AB3"/>
    <w:rsid w:val="60D7076C"/>
    <w:rsid w:val="61B05AD3"/>
    <w:rsid w:val="624E631A"/>
    <w:rsid w:val="633C0F98"/>
    <w:rsid w:val="65960A2F"/>
    <w:rsid w:val="6D535020"/>
    <w:rsid w:val="6D5A4841"/>
    <w:rsid w:val="702266E9"/>
    <w:rsid w:val="76B3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4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360" w:lineRule="auto"/>
    </w:pPr>
    <w:rPr>
      <w:rFonts w:asciiTheme="minorAscii" w:hAnsiTheme="minorAscii"/>
    </w:rPr>
  </w:style>
  <w:style w:type="character" w:customStyle="1" w:styleId="15">
    <w:name w:val="样式2 Char"/>
    <w:link w:val="16"/>
    <w:qFormat/>
    <w:uiPriority w:val="0"/>
    <w:rPr>
      <w:rFonts w:eastAsia="微软雅黑" w:asciiTheme="minorAscii" w:hAnsiTheme="minorAscii"/>
    </w:rPr>
  </w:style>
  <w:style w:type="paragraph" w:customStyle="1" w:styleId="16">
    <w:name w:val="样式2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张岩</dc:creator>
  <cp:lastModifiedBy>zhujy</cp:lastModifiedBy>
  <dcterms:modified xsi:type="dcterms:W3CDTF">2020-07-17T06:24:59Z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